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19" w:rsidRPr="006F716A" w:rsidRDefault="004D6419">
      <w:pPr>
        <w:rPr>
          <w:sz w:val="28"/>
          <w:szCs w:val="28"/>
        </w:rPr>
      </w:pPr>
    </w:p>
    <w:p w:rsidR="006F716A" w:rsidRPr="006F716A" w:rsidRDefault="006F716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716A" w:rsidRPr="006F716A" w:rsidTr="006F716A">
        <w:tc>
          <w:tcPr>
            <w:tcW w:w="4788" w:type="dxa"/>
          </w:tcPr>
          <w:p w:rsidR="006F716A" w:rsidRPr="006F716A" w:rsidRDefault="006F716A">
            <w:pP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</w:pPr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A long time ago, in a galaxy far, far away....</w:t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It is a period of civil war. Rebel</w:t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spaceships, striking from a hidden</w:t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base, have won their first victory</w:t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against the evil Galactic Empire.</w:t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During the battle, rebel spies managed</w:t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to steal secret plans to the Empire's</w:t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ultimate weapon, the DEATH STAR, an</w:t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armored space station with enough</w:t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power to destroy an entire planet.</w:t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Pursued by the Empire's sinister agents</w:t>
            </w:r>
            <w:proofErr w:type="gramStart"/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,</w:t>
            </w:r>
            <w:proofErr w:type="gramEnd"/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Princess Leia races home aboard her</w:t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starship, custodian of the stolen plans</w:t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that can save her people and restore</w:t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</w:rPr>
              <w:br/>
            </w:r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freedom to the galaxy...</w:t>
            </w:r>
          </w:p>
          <w:p w:rsidR="006F716A" w:rsidRPr="006F716A" w:rsidRDefault="006F716A">
            <w:pP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</w:pPr>
          </w:p>
          <w:p w:rsidR="006F716A" w:rsidRPr="006F716A" w:rsidRDefault="006F716A">
            <w:pP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</w:pPr>
          </w:p>
          <w:p w:rsidR="006F716A" w:rsidRPr="006F716A" w:rsidRDefault="006F716A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6F716A" w:rsidRPr="00090C9D" w:rsidRDefault="006F716A" w:rsidP="00090C9D">
            <w:pPr>
              <w:jc w:val="both"/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</w:pPr>
            <w:r w:rsidRPr="00090C9D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A short time ago, on a pitch not so far, far away…</w:t>
            </w:r>
          </w:p>
          <w:p w:rsidR="006F716A" w:rsidRPr="00090C9D" w:rsidRDefault="006F716A" w:rsidP="00090C9D">
            <w:pPr>
              <w:jc w:val="both"/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</w:pPr>
          </w:p>
          <w:p w:rsidR="006F716A" w:rsidRDefault="009D337B" w:rsidP="00090C9D">
            <w:pPr>
              <w:jc w:val="both"/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</w:pPr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It is a period of </w:t>
            </w:r>
            <w:proofErr w:type="spellStart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calcio</w:t>
            </w:r>
            <w:proofErr w:type="spellEnd"/>
            <w:r w:rsidRPr="006F716A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 war</w:t>
            </w:r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. The </w:t>
            </w:r>
            <w:proofErr w:type="spellStart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Squadra</w:t>
            </w:r>
            <w:proofErr w:type="spellEnd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Fantastica</w:t>
            </w:r>
            <w:proofErr w:type="spellEnd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 has made it for another win against </w:t>
            </w:r>
            <w:r w:rsidR="00090C9D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the </w:t>
            </w:r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evil </w:t>
            </w:r>
            <w:proofErr w:type="spellStart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Florentia</w:t>
            </w:r>
            <w:proofErr w:type="spellEnd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 2010.</w:t>
            </w:r>
          </w:p>
          <w:p w:rsidR="009D337B" w:rsidRDefault="009D337B" w:rsidP="00090C9D">
            <w:pPr>
              <w:jc w:val="both"/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</w:pPr>
          </w:p>
          <w:p w:rsidR="009D337B" w:rsidRDefault="00090C9D" w:rsidP="00090C9D">
            <w:pPr>
              <w:jc w:val="both"/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During the battle, the SF managed to find the secret of </w:t>
            </w:r>
            <w:proofErr w:type="spellStart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tiki</w:t>
            </w:r>
            <w:proofErr w:type="spellEnd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-taka, a weapon with enough power to destroy any opponent in 90 minutes.</w:t>
            </w:r>
          </w:p>
          <w:p w:rsidR="009D337B" w:rsidRDefault="009D337B" w:rsidP="00090C9D">
            <w:pPr>
              <w:jc w:val="both"/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</w:pPr>
          </w:p>
          <w:p w:rsidR="009D337B" w:rsidRDefault="009D337B" w:rsidP="00090C9D">
            <w:pPr>
              <w:jc w:val="both"/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Pursued by the </w:t>
            </w:r>
            <w:r w:rsidR="00090C9D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League</w:t>
            </w:r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’s sinister agents, Prince Albert </w:t>
            </w:r>
            <w:r w:rsidR="00090C9D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rides</w:t>
            </w:r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 </w:t>
            </w:r>
            <w:r w:rsidR="00090C9D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back to Florence</w:t>
            </w:r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 </w:t>
            </w:r>
            <w:r w:rsidR="00090C9D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on</w:t>
            </w:r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 his white horse. He </w:t>
            </w:r>
            <w:r w:rsidR="00090C9D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now </w:t>
            </w:r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awaits the return of Luke</w:t>
            </w:r>
            <w:bookmarkStart w:id="0" w:name="_GoBack"/>
            <w:bookmarkEnd w:id="0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Gazzani</w:t>
            </w:r>
            <w:proofErr w:type="spellEnd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, </w:t>
            </w:r>
            <w:r w:rsidR="00351130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about whom</w:t>
            </w:r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 Lord </w:t>
            </w:r>
            <w:proofErr w:type="spellStart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Calcio</w:t>
            </w:r>
            <w:proofErr w:type="spellEnd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 once </w:t>
            </w:r>
            <w:r w:rsidR="00351130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said “</w:t>
            </w:r>
            <w:r w:rsidR="00351130" w:rsidRPr="00351130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The force is strong with this one”.</w:t>
            </w:r>
          </w:p>
          <w:p w:rsidR="00351130" w:rsidRDefault="00351130" w:rsidP="00090C9D">
            <w:pPr>
              <w:jc w:val="both"/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</w:pPr>
          </w:p>
          <w:p w:rsidR="00351130" w:rsidRDefault="00351130" w:rsidP="00090C9D">
            <w:pPr>
              <w:jc w:val="both"/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Once complete, the </w:t>
            </w:r>
            <w:proofErr w:type="spellStart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Squadra</w:t>
            </w:r>
            <w:proofErr w:type="spellEnd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Fantastica</w:t>
            </w:r>
            <w:proofErr w:type="spellEnd"/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 will be even stronger and it’s only limit</w:t>
            </w:r>
            <w:r w:rsidR="00090C9D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 xml:space="preserve"> th</w:t>
            </w:r>
            <w: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e SKY</w:t>
            </w:r>
            <w:r w:rsidR="00090C9D"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…</w:t>
            </w:r>
          </w:p>
          <w:p w:rsidR="00351130" w:rsidRDefault="00351130" w:rsidP="00351130">
            <w:pPr>
              <w:rPr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</w:pPr>
          </w:p>
          <w:p w:rsidR="009D337B" w:rsidRDefault="009D337B" w:rsidP="006F716A">
            <w:pPr>
              <w:rPr>
                <w:sz w:val="28"/>
                <w:szCs w:val="28"/>
              </w:rPr>
            </w:pPr>
          </w:p>
          <w:p w:rsidR="009D337B" w:rsidRPr="006F716A" w:rsidRDefault="009D337B" w:rsidP="006F716A">
            <w:pPr>
              <w:rPr>
                <w:sz w:val="28"/>
                <w:szCs w:val="28"/>
              </w:rPr>
            </w:pPr>
          </w:p>
        </w:tc>
      </w:tr>
    </w:tbl>
    <w:p w:rsidR="006F716A" w:rsidRPr="006F716A" w:rsidRDefault="006F716A">
      <w:pPr>
        <w:rPr>
          <w:sz w:val="28"/>
          <w:szCs w:val="28"/>
        </w:rPr>
      </w:pPr>
    </w:p>
    <w:sectPr w:rsidR="006F716A" w:rsidRPr="006F7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16A"/>
    <w:rsid w:val="00090C9D"/>
    <w:rsid w:val="00351130"/>
    <w:rsid w:val="004D6419"/>
    <w:rsid w:val="006F716A"/>
    <w:rsid w:val="007F52C2"/>
    <w:rsid w:val="009D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3ED257C6.dotm</Template>
  <TotalTime>131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EUI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2014-12-08T18:40:00Z</dcterms:created>
  <dcterms:modified xsi:type="dcterms:W3CDTF">2014-12-11T15:45:00Z</dcterms:modified>
</cp:coreProperties>
</file>